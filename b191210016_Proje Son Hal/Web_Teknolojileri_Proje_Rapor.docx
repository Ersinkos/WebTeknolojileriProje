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77E9" w:rsidRDefault="00AB02A7" w:rsidP="00D70D02">
      <w:pPr>
        <w:rPr>
          <w:noProof/>
        </w:rPr>
      </w:pPr>
      <w:r>
        <w:rPr>
          <w:noProof/>
          <w:lang w:bidi="tr-T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F225A27" wp14:editId="560612AD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Dikdörtgen 3" descr="Kapaktaki metin için beyaz dikdörtge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E493B" id="Dikdörtgen 3" o:spid="_x0000_s1026" alt="Kapaktaki metin için beyaz dikdörtgen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" fillcolor="white [3212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tr-TR"/>
        </w:rPr>
        <w:drawing>
          <wp:anchor distT="0" distB="0" distL="114300" distR="114300" simplePos="0" relativeHeight="251658240" behindDoc="1" locked="0" layoutInCell="1" allowOverlap="1" wp14:anchorId="147AB9FC" wp14:editId="433DA222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Resim 1" descr="şehir binaları, pazar ve sokak tabelaları olan sokak manzaras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tr-TR"/>
              </w:rPr>
              <mc:AlternateContent>
                <mc:Choice Requires="wps">
                  <w:drawing>
                    <wp:inline distT="0" distB="0" distL="0" distR="0" wp14:anchorId="2E81C4ED" wp14:editId="42F60869">
                      <wp:extent cx="3528695" cy="1800225"/>
                      <wp:effectExtent l="0" t="0" r="0" b="0"/>
                      <wp:docPr id="8" name="Metin Kutusu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8002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77E9" w:rsidRDefault="00FD5D44" w:rsidP="00D077E9">
                                  <w:pPr>
                                    <w:pStyle w:val="KonuBal"/>
                                    <w:rPr>
                                      <w:lang w:bidi="tr-TR"/>
                                    </w:rPr>
                                  </w:pPr>
                                  <w:r>
                                    <w:rPr>
                                      <w:lang w:bidi="tr-TR"/>
                                    </w:rPr>
                                    <w:t>Web Teknolojileri Proje</w:t>
                                  </w:r>
                                </w:p>
                                <w:p w:rsidR="00FD5D44" w:rsidRPr="00D86945" w:rsidRDefault="00FD5D44" w:rsidP="00D077E9">
                                  <w:pPr>
                                    <w:pStyle w:val="KonuBal"/>
                                  </w:pPr>
                                  <w:r>
                                    <w:rPr>
                                      <w:lang w:bidi="tr-TR"/>
                                    </w:rPr>
                                    <w:t xml:space="preserve"> 2</w:t>
                                  </w:r>
                                </w:p>
                                <w:p w:rsidR="00D077E9" w:rsidRPr="00D86945" w:rsidRDefault="00D077E9" w:rsidP="00D077E9">
                                  <w:pPr>
                                    <w:pStyle w:val="KonuBal"/>
                                    <w:spacing w:after="0"/>
                                  </w:pPr>
                                  <w:r w:rsidRPr="00D86945">
                                    <w:rPr>
                                      <w:lang w:bidi="tr-TR"/>
                                    </w:rPr>
                                    <w:t>20</w:t>
                                  </w:r>
                                  <w:r w:rsidR="00FD5D44">
                                    <w:rPr>
                                      <w:lang w:bidi="tr-TR"/>
                                    </w:rPr>
                                    <w:t>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E81C4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Metin Kutusu 8" o:spid="_x0000_s1026" type="#_x0000_t202" style="width:277.85pt;height:14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" filled="f" stroked="f" strokeweight=".5pt">
                      <v:textbox>
                        <w:txbxContent>
                          <w:p w:rsidR="00D077E9" w:rsidRDefault="00FD5D44" w:rsidP="00D077E9">
                            <w:pPr>
                              <w:pStyle w:val="KonuBal"/>
                              <w:rPr>
                                <w:lang w:bidi="tr-TR"/>
                              </w:rPr>
                            </w:pPr>
                            <w:r>
                              <w:rPr>
                                <w:lang w:bidi="tr-TR"/>
                              </w:rPr>
                              <w:t>Web Teknolojileri Proje</w:t>
                            </w:r>
                          </w:p>
                          <w:p w:rsidR="00FD5D44" w:rsidRPr="00D86945" w:rsidRDefault="00FD5D44" w:rsidP="00D077E9">
                            <w:pPr>
                              <w:pStyle w:val="KonuBal"/>
                            </w:pPr>
                            <w:r>
                              <w:rPr>
                                <w:lang w:bidi="tr-TR"/>
                              </w:rPr>
                              <w:t xml:space="preserve"> 2</w:t>
                            </w:r>
                          </w:p>
                          <w:p w:rsidR="00D077E9" w:rsidRPr="00D86945" w:rsidRDefault="00D077E9" w:rsidP="00D077E9">
                            <w:pPr>
                              <w:pStyle w:val="KonuBal"/>
                              <w:spacing w:after="0"/>
                            </w:pPr>
                            <w:r w:rsidRPr="00D86945">
                              <w:rPr>
                                <w:lang w:bidi="tr-TR"/>
                              </w:rPr>
                              <w:t>20</w:t>
                            </w:r>
                            <w:r w:rsidR="00FD5D44">
                              <w:rPr>
                                <w:lang w:bidi="tr-TR"/>
                              </w:rPr>
                              <w:t>20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tr-TR"/>
              </w:rPr>
              <mc:AlternateContent>
                <mc:Choice Requires="wps">
                  <w:drawing>
                    <wp:inline distT="0" distB="0" distL="0" distR="0" wp14:anchorId="325EECF4" wp14:editId="7EB51CE3">
                      <wp:extent cx="1390918" cy="0"/>
                      <wp:effectExtent l="0" t="19050" r="19050" b="19050"/>
                      <wp:docPr id="5" name="Düz Bağlayıcı 5" descr="metin bölücü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E57A564" id="Düz Bağlayıcı 5" o:spid="_x0000_s1026" alt="metin bölücü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537E76">
        <w:trPr>
          <w:trHeight w:val="7205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FD5D44" w:rsidP="00AB02A7">
            <w:pPr>
              <w:rPr>
                <w:noProof/>
              </w:rPr>
            </w:pPr>
            <w:r>
              <w:rPr>
                <w:noProof/>
              </w:rPr>
              <w:t>KONU : Kendimizi ve şehrimizi anlatan bir web sitesi tasarımı.</w:t>
            </w:r>
          </w:p>
          <w:p w:rsidR="00FD5D44" w:rsidRDefault="00FD5D44" w:rsidP="00AB02A7">
            <w:pPr>
              <w:rPr>
                <w:noProof/>
              </w:rPr>
            </w:pPr>
          </w:p>
          <w:p w:rsidR="00FD5D44" w:rsidRDefault="00FD5D44" w:rsidP="00AB02A7">
            <w:pPr>
              <w:rPr>
                <w:noProof/>
              </w:rPr>
            </w:pPr>
          </w:p>
          <w:p w:rsidR="00FD5D44" w:rsidRDefault="00FD5D44" w:rsidP="00AB02A7">
            <w:pPr>
              <w:rPr>
                <w:noProof/>
              </w:rPr>
            </w:pPr>
            <w:r>
              <w:rPr>
                <w:noProof/>
              </w:rPr>
              <w:t xml:space="preserve">                     ÖĞRETİM GÖREVLİSİ</w:t>
            </w:r>
          </w:p>
          <w:p w:rsidR="00FD5D44" w:rsidRDefault="00FD5D44" w:rsidP="00AB02A7">
            <w:pPr>
              <w:rPr>
                <w:noProof/>
              </w:rPr>
            </w:pPr>
            <w:r>
              <w:rPr>
                <w:noProof/>
              </w:rPr>
              <w:t>Can YÜZKOLLAR</w:t>
            </w:r>
          </w:p>
        </w:tc>
      </w:tr>
      <w:tr w:rsidR="00D077E9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pPr>
              <w:rPr>
                <w:noProof/>
              </w:rPr>
            </w:pPr>
          </w:p>
          <w:p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tr-TR"/>
              </w:rPr>
              <mc:AlternateContent>
                <mc:Choice Requires="wps">
                  <w:drawing>
                    <wp:inline distT="0" distB="0" distL="0" distR="0" wp14:anchorId="05221EEA" wp14:editId="0908A099">
                      <wp:extent cx="1493949" cy="0"/>
                      <wp:effectExtent l="0" t="19050" r="30480" b="19050"/>
                      <wp:docPr id="6" name="Düz Bağlayıcı 6" descr="metin bölücü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E945787" id="Düz Bağlayıcı 6" o:spid="_x0000_s1026" alt="metin bölücü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:rsidR="00D077E9" w:rsidRDefault="00FD7DAB" w:rsidP="00AB02A7">
            <w:pPr>
              <w:rPr>
                <w:noProof/>
              </w:rPr>
            </w:pPr>
            <w:sdt>
              <w:sdtPr>
                <w:rPr>
                  <w:noProof/>
                </w:rPr>
                <w:id w:val="-1740469667"/>
                <w:placeholder>
                  <w:docPart w:val="09A3953CE96948A48358CC02AA8DF309"/>
                </w:placeholder>
                <w15:appearance w15:val="hidden"/>
              </w:sdtPr>
              <w:sdtEndPr/>
              <w:sdtContent>
                <w:r w:rsidR="00FD5D44">
                  <w:rPr>
                    <w:noProof/>
                  </w:rPr>
                  <w:t>NO : B191210016</w:t>
                </w:r>
              </w:sdtContent>
            </w:sdt>
          </w:p>
          <w:p w:rsidR="00D077E9" w:rsidRDefault="00FD5D44" w:rsidP="00AB02A7">
            <w:pPr>
              <w:rPr>
                <w:noProof/>
              </w:rPr>
            </w:pPr>
            <w:r>
              <w:rPr>
                <w:noProof/>
              </w:rPr>
              <w:t>AD SOYAD : Ersin Köseoğlu</w:t>
            </w:r>
          </w:p>
          <w:p w:rsidR="00D077E9" w:rsidRPr="00FD5D44" w:rsidRDefault="00FD5D44" w:rsidP="00AB02A7">
            <w:pPr>
              <w:rPr>
                <w:noProof/>
              </w:rPr>
            </w:pPr>
            <w:r>
              <w:rPr>
                <w:noProof/>
              </w:rPr>
              <w:t>ŞUBE : 1B</w:t>
            </w:r>
          </w:p>
        </w:tc>
      </w:tr>
    </w:tbl>
    <w:p w:rsidR="00D077E9" w:rsidRDefault="00AB02A7">
      <w:pPr>
        <w:spacing w:after="200"/>
        <w:rPr>
          <w:noProof/>
        </w:rPr>
      </w:pPr>
      <w:r>
        <w:rPr>
          <w:noProof/>
          <w:lang w:bidi="tr-T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4C5C54D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Dikdörtgen 2" descr="renkli dikdörtge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95F4E" id="Dikdörtgen 2" o:spid="_x0000_s1026" alt="renkli dikdörtgen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tr-TR"/>
        </w:rPr>
        <w:br w:type="page"/>
      </w:r>
    </w:p>
    <w:p w:rsidR="00AB02A7" w:rsidRDefault="00AB02A7" w:rsidP="00DF027C">
      <w:pPr>
        <w:rPr>
          <w:noProof/>
        </w:rPr>
      </w:pPr>
    </w:p>
    <w:p w:rsidR="0087605E" w:rsidRDefault="00FD5D44" w:rsidP="00AB02A7">
      <w:pPr>
        <w:spacing w:after="200"/>
        <w:rPr>
          <w:noProof/>
        </w:rPr>
      </w:pPr>
      <w:r>
        <w:rPr>
          <w:noProof/>
        </w:rPr>
        <w:drawing>
          <wp:inline distT="0" distB="0" distL="0" distR="0" wp14:anchorId="4AF9A2EE" wp14:editId="032A8FBB">
            <wp:extent cx="6591300" cy="3178297"/>
            <wp:effectExtent l="0" t="0" r="0" b="317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1682" cy="318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44" w:rsidRDefault="00FD5D44" w:rsidP="00AB02A7">
      <w:pPr>
        <w:spacing w:after="200"/>
        <w:rPr>
          <w:noProof/>
        </w:rPr>
      </w:pPr>
      <w:r>
        <w:rPr>
          <w:noProof/>
        </w:rPr>
        <w:t>-Sayfa açıldığında karşımıza gelen sayfa login sayfasıdır.Bu sayfadan girilen kullanıcı adı ve şifre birkaç .php dosyasında kontrol ediliyor.</w:t>
      </w:r>
    </w:p>
    <w:p w:rsidR="00297272" w:rsidRDefault="00297272" w:rsidP="00AB02A7">
      <w:pPr>
        <w:spacing w:after="200"/>
        <w:rPr>
          <w:noProof/>
        </w:rPr>
      </w:pPr>
      <w:r>
        <w:rPr>
          <w:noProof/>
        </w:rPr>
        <w:drawing>
          <wp:inline distT="0" distB="0" distL="0" distR="0" wp14:anchorId="36B82E51" wp14:editId="1DB5B10D">
            <wp:extent cx="2914650" cy="1343025"/>
            <wp:effectExtent l="0" t="0" r="0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72" w:rsidRDefault="00297272" w:rsidP="00AB02A7">
      <w:pPr>
        <w:spacing w:after="200"/>
        <w:rPr>
          <w:noProof/>
        </w:rPr>
      </w:pPr>
      <w:r>
        <w:rPr>
          <w:noProof/>
        </w:rPr>
        <w:t>-eğer girilen bilgiler doğru ise Hoşgeldiniz mesajı veriyor ve çıkış yap butonu geliyor.</w:t>
      </w:r>
    </w:p>
    <w:p w:rsidR="00297272" w:rsidRDefault="00297272" w:rsidP="00AB02A7">
      <w:pPr>
        <w:spacing w:after="200"/>
        <w:rPr>
          <w:noProof/>
        </w:rPr>
      </w:pPr>
      <w:r>
        <w:rPr>
          <w:noProof/>
        </w:rPr>
        <w:drawing>
          <wp:inline distT="0" distB="0" distL="0" distR="0" wp14:anchorId="7C3482A8" wp14:editId="1F520104">
            <wp:extent cx="2914650" cy="1285875"/>
            <wp:effectExtent l="0" t="0" r="0" b="952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-kullanıcı adı hatalıysa.</w:t>
      </w:r>
    </w:p>
    <w:p w:rsidR="00297272" w:rsidRDefault="00297272" w:rsidP="00AB02A7">
      <w:pPr>
        <w:spacing w:after="200"/>
        <w:rPr>
          <w:noProof/>
        </w:rPr>
      </w:pPr>
      <w:r>
        <w:rPr>
          <w:noProof/>
        </w:rPr>
        <w:drawing>
          <wp:inline distT="0" distB="0" distL="0" distR="0" wp14:anchorId="799FC7E2" wp14:editId="5CE1AD8C">
            <wp:extent cx="3314700" cy="129540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-kullanıcı adı ve şifre girilmezse.</w:t>
      </w:r>
    </w:p>
    <w:p w:rsidR="00297272" w:rsidRDefault="00297272" w:rsidP="00AB02A7">
      <w:pPr>
        <w:spacing w:after="200"/>
        <w:rPr>
          <w:noProof/>
        </w:rPr>
      </w:pPr>
      <w:r>
        <w:rPr>
          <w:noProof/>
        </w:rPr>
        <w:lastRenderedPageBreak/>
        <w:drawing>
          <wp:inline distT="0" distB="0" distL="0" distR="0" wp14:anchorId="71ADE315" wp14:editId="1140EF43">
            <wp:extent cx="2895600" cy="1304925"/>
            <wp:effectExtent l="0" t="0" r="0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-şifre hatalıysa.</w:t>
      </w:r>
    </w:p>
    <w:p w:rsidR="00FD5D44" w:rsidRDefault="00FD5D44" w:rsidP="00AB02A7">
      <w:pPr>
        <w:spacing w:after="200"/>
        <w:rPr>
          <w:noProof/>
        </w:rPr>
      </w:pPr>
      <w:r>
        <w:rPr>
          <w:noProof/>
        </w:rPr>
        <w:drawing>
          <wp:inline distT="0" distB="0" distL="0" distR="0" wp14:anchorId="22B53BB6" wp14:editId="591142A0">
            <wp:extent cx="6371590" cy="3236595"/>
            <wp:effectExtent l="0" t="0" r="0" b="190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44" w:rsidRDefault="00FD5D44" w:rsidP="00AB02A7">
      <w:pPr>
        <w:spacing w:after="200"/>
        <w:rPr>
          <w:noProof/>
        </w:rPr>
      </w:pPr>
      <w:r>
        <w:rPr>
          <w:noProof/>
        </w:rPr>
        <w:drawing>
          <wp:inline distT="0" distB="0" distL="0" distR="0" wp14:anchorId="0B44A0A9" wp14:editId="7BF07615">
            <wp:extent cx="6371590" cy="2758440"/>
            <wp:effectExtent l="0" t="0" r="0" b="381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44" w:rsidRDefault="00FD5D44" w:rsidP="00AB02A7">
      <w:pPr>
        <w:spacing w:after="200"/>
        <w:rPr>
          <w:noProof/>
        </w:rPr>
      </w:pPr>
      <w:r>
        <w:rPr>
          <w:noProof/>
        </w:rPr>
        <w:t>-Bu sayfa kendimle alakalı bazı bilgilere yer verdiğim ve kişisel instagram hesabımın linkinin bulunduğu “Hakkımda” sayfasıdır.</w:t>
      </w:r>
    </w:p>
    <w:p w:rsidR="00FD5D44" w:rsidRDefault="00FD5D44" w:rsidP="00AB02A7">
      <w:pPr>
        <w:spacing w:after="200"/>
        <w:rPr>
          <w:noProof/>
        </w:rPr>
      </w:pPr>
      <w:r>
        <w:rPr>
          <w:noProof/>
        </w:rPr>
        <w:lastRenderedPageBreak/>
        <w:drawing>
          <wp:inline distT="0" distB="0" distL="0" distR="0" wp14:anchorId="5335CD0D" wp14:editId="0DDA3F8E">
            <wp:extent cx="6371590" cy="3438525"/>
            <wp:effectExtent l="0" t="0" r="0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72" w:rsidRDefault="00297272" w:rsidP="00AB02A7">
      <w:pPr>
        <w:spacing w:after="200"/>
        <w:rPr>
          <w:noProof/>
        </w:rPr>
      </w:pPr>
      <w:r>
        <w:rPr>
          <w:noProof/>
        </w:rPr>
        <w:t>-eğitim bilgileriminin vb. bulunduğu sayfa cv niteliğinde başlık ve &lt;p&gt; &lt;h&gt; taglarıyla yapıldı.</w:t>
      </w:r>
    </w:p>
    <w:p w:rsidR="00297272" w:rsidRDefault="00297272" w:rsidP="00AB02A7">
      <w:pPr>
        <w:spacing w:after="200"/>
        <w:rPr>
          <w:noProof/>
        </w:rPr>
      </w:pPr>
      <w:r>
        <w:rPr>
          <w:noProof/>
        </w:rPr>
        <w:drawing>
          <wp:inline distT="0" distB="0" distL="0" distR="0" wp14:anchorId="5E3F66BE" wp14:editId="5E6455B0">
            <wp:extent cx="6371590" cy="3230880"/>
            <wp:effectExtent l="0" t="0" r="0" b="762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72" w:rsidRDefault="00297272" w:rsidP="00AB02A7">
      <w:pPr>
        <w:spacing w:after="200"/>
        <w:rPr>
          <w:noProof/>
        </w:rPr>
      </w:pPr>
      <w:r>
        <w:rPr>
          <w:noProof/>
        </w:rPr>
        <w:t>-şehrim sayfası memleketimle alakalı bazı verilerin yer aldığı bir adet table,yazı ve gezilecek yerlerin resimlerinin bulunduğu sliderdan oluşuyor.Gezilecek yerlerin tanıtımı içinse resmine tıklamanız yeterli.</w:t>
      </w:r>
    </w:p>
    <w:p w:rsidR="00297272" w:rsidRDefault="00297272" w:rsidP="00AB02A7">
      <w:pPr>
        <w:spacing w:after="200"/>
        <w:rPr>
          <w:noProof/>
        </w:rPr>
      </w:pPr>
    </w:p>
    <w:p w:rsidR="00297272" w:rsidRDefault="00297272" w:rsidP="00AB02A7">
      <w:pPr>
        <w:spacing w:after="200"/>
        <w:rPr>
          <w:noProof/>
        </w:rPr>
      </w:pPr>
      <w:r>
        <w:rPr>
          <w:noProof/>
        </w:rPr>
        <w:lastRenderedPageBreak/>
        <w:drawing>
          <wp:inline distT="0" distB="0" distL="0" distR="0" wp14:anchorId="135EBE98" wp14:editId="5B89D8CF">
            <wp:extent cx="6371590" cy="3230880"/>
            <wp:effectExtent l="0" t="0" r="0" b="762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72" w:rsidRDefault="00297272" w:rsidP="00AB02A7">
      <w:pPr>
        <w:spacing w:after="200"/>
        <w:rPr>
          <w:noProof/>
        </w:rPr>
      </w:pPr>
      <w:r>
        <w:rPr>
          <w:noProof/>
        </w:rPr>
        <w:t>-Oklarla gösterilen yerlere basarak sliderda gezinilebilir otomatik şekilde olmasını tercih etmedim bu şekilde daha iyi olacağını düşündüm.</w:t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drawing>
          <wp:inline distT="0" distB="0" distL="0" distR="0" wp14:anchorId="68515EAC" wp14:editId="41DD6DE2">
            <wp:extent cx="6371590" cy="3227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lastRenderedPageBreak/>
        <w:drawing>
          <wp:inline distT="0" distB="0" distL="0" distR="0" wp14:anchorId="4B6D5B01" wp14:editId="5E267BE4">
            <wp:extent cx="6371590" cy="3230880"/>
            <wp:effectExtent l="0" t="0" r="0" b="762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drawing>
          <wp:inline distT="0" distB="0" distL="0" distR="0" wp14:anchorId="1FE9809C" wp14:editId="512CE577">
            <wp:extent cx="6371590" cy="3249930"/>
            <wp:effectExtent l="0" t="0" r="0" b="762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t xml:space="preserve">-Resimlere tıklandığı zaman resimde gösterilen yerin tanıtıldığı bir sayfaya yönlendiriliyorsunuz örneğin ‘’Kayseri Kayak Merkezi” resmine tıkladınız </w:t>
      </w:r>
      <w:r>
        <w:rPr>
          <w:noProof/>
        </w:rPr>
        <w:sym w:font="Wingdings" w:char="F0E0"/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lastRenderedPageBreak/>
        <w:drawing>
          <wp:inline distT="0" distB="0" distL="0" distR="0" wp14:anchorId="37A4E417" wp14:editId="6893330B">
            <wp:extent cx="6371590" cy="3256280"/>
            <wp:effectExtent l="0" t="0" r="0" b="127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t>-Bu şekilde bir sayfayla karşılaşıyorsunuz Erciyes Kayak Merkezi’nden birkaç fotoğraf ve Erciyes Kayak Merkezi’ni tanıtan bir yazı mevcut.</w:t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drawing>
          <wp:inline distT="0" distB="0" distL="0" distR="0" wp14:anchorId="333CECD7" wp14:editId="5C0E0004">
            <wp:extent cx="6371590" cy="322072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t>-İletişim sayfası form elemanları ve table kullanılarak yapılmıştır.Email kontrolü bir javascript dosyasıyla sağlanıyor.</w:t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lastRenderedPageBreak/>
        <w:drawing>
          <wp:inline distT="0" distB="0" distL="0" distR="0" wp14:anchorId="6D0D5BDF" wp14:editId="4A5F1694">
            <wp:extent cx="2581275" cy="2428875"/>
            <wp:effectExtent l="0" t="0" r="9525" b="952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-mesaj kısmı boş bırakıldığında.</w:t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drawing>
          <wp:inline distT="0" distB="0" distL="0" distR="0" wp14:anchorId="6994F9F7" wp14:editId="6F00167C">
            <wp:extent cx="4895850" cy="3209925"/>
            <wp:effectExtent l="0" t="0" r="0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-uygun bir e-posta girilmediğinde.</w:t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t>-Ad soyad kısmı girilmesi zorunlu bir kısım değildir.</w:t>
      </w:r>
    </w:p>
    <w:p w:rsidR="00E33868" w:rsidRDefault="00E33868" w:rsidP="00AB02A7">
      <w:pPr>
        <w:spacing w:after="200"/>
        <w:rPr>
          <w:noProof/>
        </w:rPr>
      </w:pPr>
      <w:r>
        <w:rPr>
          <w:noProof/>
        </w:rPr>
        <w:t>-Temizle butonuna basıldığında yazılan her şey siliniyor.</w:t>
      </w:r>
      <w:bookmarkStart w:id="0" w:name="_GoBack"/>
      <w:bookmarkEnd w:id="0"/>
    </w:p>
    <w:p w:rsidR="00FD5D44" w:rsidRPr="00D70D02" w:rsidRDefault="00FD5D44" w:rsidP="00AB02A7">
      <w:pPr>
        <w:spacing w:after="200"/>
        <w:rPr>
          <w:noProof/>
        </w:rPr>
      </w:pPr>
    </w:p>
    <w:sectPr w:rsidR="00FD5D44" w:rsidRPr="00D70D02" w:rsidSect="00AB02A7">
      <w:headerReference w:type="default" r:id="rId24"/>
      <w:footerReference w:type="default" r:id="rId25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7DAB" w:rsidRDefault="00FD7DAB">
      <w:r>
        <w:separator/>
      </w:r>
    </w:p>
    <w:p w:rsidR="00FD7DAB" w:rsidRDefault="00FD7DAB"/>
  </w:endnote>
  <w:endnote w:type="continuationSeparator" w:id="0">
    <w:p w:rsidR="00FD7DAB" w:rsidRDefault="00FD7DAB">
      <w:r>
        <w:continuationSeparator/>
      </w:r>
    </w:p>
    <w:p w:rsidR="00FD7DAB" w:rsidRDefault="00FD7D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noProof/>
      </w:rPr>
      <w:id w:val="-890194395"/>
      <w:docPartObj>
        <w:docPartGallery w:val="Page Numbers (Bottom of Page)"/>
        <w:docPartUnique/>
      </w:docPartObj>
    </w:sdtPr>
    <w:sdtEndPr/>
    <w:sdtContent>
      <w:p w:rsidR="00DF027C" w:rsidRDefault="00DF027C">
        <w:pPr>
          <w:pStyle w:val="AltBilgi"/>
          <w:jc w:val="center"/>
          <w:rPr>
            <w:noProof/>
          </w:rPr>
        </w:pPr>
        <w:r>
          <w:rPr>
            <w:noProof/>
            <w:lang w:bidi="tr-TR"/>
          </w:rPr>
          <w:fldChar w:fldCharType="begin"/>
        </w:r>
        <w:r>
          <w:rPr>
            <w:noProof/>
            <w:lang w:bidi="tr-TR"/>
          </w:rPr>
          <w:instrText xml:space="preserve"> PAGE   \* MERGEFORMAT </w:instrText>
        </w:r>
        <w:r>
          <w:rPr>
            <w:noProof/>
            <w:lang w:bidi="tr-TR"/>
          </w:rPr>
          <w:fldChar w:fldCharType="separate"/>
        </w:r>
        <w:r w:rsidR="00AB02A7">
          <w:rPr>
            <w:noProof/>
            <w:lang w:bidi="tr-TR"/>
          </w:rPr>
          <w:t>2</w:t>
        </w:r>
        <w:r>
          <w:rPr>
            <w:noProof/>
            <w:lang w:bidi="tr-TR"/>
          </w:rPr>
          <w:fldChar w:fldCharType="end"/>
        </w:r>
      </w:p>
    </w:sdtContent>
  </w:sdt>
  <w:p w:rsidR="00DF027C" w:rsidRDefault="00DF027C">
    <w:pPr>
      <w:pStyle w:val="AltBilgi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7DAB" w:rsidRDefault="00FD7DAB">
      <w:r>
        <w:separator/>
      </w:r>
    </w:p>
    <w:p w:rsidR="00FD7DAB" w:rsidRDefault="00FD7DAB"/>
  </w:footnote>
  <w:footnote w:type="continuationSeparator" w:id="0">
    <w:p w:rsidR="00FD7DAB" w:rsidRDefault="00FD7DAB">
      <w:r>
        <w:continuationSeparator/>
      </w:r>
    </w:p>
    <w:p w:rsidR="00FD7DAB" w:rsidRDefault="00FD7DA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stBilgi"/>
            <w:rPr>
              <w:noProof/>
            </w:rPr>
          </w:pPr>
        </w:p>
      </w:tc>
    </w:tr>
  </w:tbl>
  <w:p w:rsidR="00D077E9" w:rsidRDefault="00D077E9" w:rsidP="00D077E9">
    <w:pPr>
      <w:pStyle w:val="stBilgi"/>
      <w:rPr>
        <w:noProof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D44"/>
    <w:rsid w:val="0002482E"/>
    <w:rsid w:val="00050324"/>
    <w:rsid w:val="000A0150"/>
    <w:rsid w:val="000E63C9"/>
    <w:rsid w:val="00130E9D"/>
    <w:rsid w:val="00150A6D"/>
    <w:rsid w:val="00185B35"/>
    <w:rsid w:val="001F2BC8"/>
    <w:rsid w:val="001F5F6B"/>
    <w:rsid w:val="00243EBC"/>
    <w:rsid w:val="00246A35"/>
    <w:rsid w:val="00284348"/>
    <w:rsid w:val="00297272"/>
    <w:rsid w:val="002F51F5"/>
    <w:rsid w:val="00312137"/>
    <w:rsid w:val="00330359"/>
    <w:rsid w:val="0033762F"/>
    <w:rsid w:val="00360494"/>
    <w:rsid w:val="00366C7E"/>
    <w:rsid w:val="00384EA3"/>
    <w:rsid w:val="003A39A1"/>
    <w:rsid w:val="003C2191"/>
    <w:rsid w:val="003D3863"/>
    <w:rsid w:val="004110DE"/>
    <w:rsid w:val="0044085A"/>
    <w:rsid w:val="004B21A5"/>
    <w:rsid w:val="005037F0"/>
    <w:rsid w:val="00516A86"/>
    <w:rsid w:val="005275F6"/>
    <w:rsid w:val="00537E76"/>
    <w:rsid w:val="00572102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C6B52"/>
    <w:rsid w:val="007D16C5"/>
    <w:rsid w:val="00862FE4"/>
    <w:rsid w:val="0086389A"/>
    <w:rsid w:val="0087605E"/>
    <w:rsid w:val="008B1FEE"/>
    <w:rsid w:val="00903C32"/>
    <w:rsid w:val="00916B16"/>
    <w:rsid w:val="009173B9"/>
    <w:rsid w:val="0093335D"/>
    <w:rsid w:val="0093613E"/>
    <w:rsid w:val="00943026"/>
    <w:rsid w:val="00966B81"/>
    <w:rsid w:val="009C7720"/>
    <w:rsid w:val="00A23AFA"/>
    <w:rsid w:val="00A31B3E"/>
    <w:rsid w:val="00A532F3"/>
    <w:rsid w:val="00A8489E"/>
    <w:rsid w:val="00AB02A7"/>
    <w:rsid w:val="00AC29F3"/>
    <w:rsid w:val="00B231E5"/>
    <w:rsid w:val="00C02B87"/>
    <w:rsid w:val="00C4086D"/>
    <w:rsid w:val="00CA1896"/>
    <w:rsid w:val="00CB5B28"/>
    <w:rsid w:val="00CF5371"/>
    <w:rsid w:val="00D0323A"/>
    <w:rsid w:val="00D0559F"/>
    <w:rsid w:val="00D07313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33868"/>
    <w:rsid w:val="00E620B0"/>
    <w:rsid w:val="00E81B40"/>
    <w:rsid w:val="00E92ED3"/>
    <w:rsid w:val="00EF555B"/>
    <w:rsid w:val="00F027BB"/>
    <w:rsid w:val="00F11DCF"/>
    <w:rsid w:val="00F162EA"/>
    <w:rsid w:val="00F52D27"/>
    <w:rsid w:val="00F83527"/>
    <w:rsid w:val="00FD583F"/>
    <w:rsid w:val="00FD5D44"/>
    <w:rsid w:val="00FD7488"/>
    <w:rsid w:val="00FD7DAB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FB412C"/>
  <w15:docId w15:val="{F7CB9444-1EB7-442B-B2C7-482E2EE55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Balk1">
    <w:name w:val="heading 1"/>
    <w:basedOn w:val="Normal"/>
    <w:link w:val="Balk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Balk2">
    <w:name w:val="heading 2"/>
    <w:basedOn w:val="Normal"/>
    <w:next w:val="Normal"/>
    <w:link w:val="Balk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Pr>
      <w:rFonts w:ascii="Tahoma" w:hAnsi="Tahoma" w:cs="Tahoma"/>
      <w:sz w:val="16"/>
      <w:szCs w:val="16"/>
    </w:rPr>
  </w:style>
  <w:style w:type="paragraph" w:styleId="KonuBal">
    <w:name w:val="Title"/>
    <w:basedOn w:val="Normal"/>
    <w:link w:val="KonuBal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Altyaz">
    <w:name w:val="Subtitle"/>
    <w:basedOn w:val="Normal"/>
    <w:link w:val="Altyaz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AltyazChar">
    <w:name w:val="Altyazı Char"/>
    <w:basedOn w:val="VarsaylanParagrafYazTipi"/>
    <w:link w:val="Altyaz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Balk1Char">
    <w:name w:val="Başlık 1 Char"/>
    <w:basedOn w:val="VarsaylanParagrafYazTipi"/>
    <w:link w:val="Balk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stBilgi">
    <w:name w:val="header"/>
    <w:basedOn w:val="Normal"/>
    <w:link w:val="stBilgiChar"/>
    <w:uiPriority w:val="8"/>
    <w:unhideWhenUsed/>
    <w:rsid w:val="005037F0"/>
  </w:style>
  <w:style w:type="character" w:customStyle="1" w:styleId="stBilgiChar">
    <w:name w:val="Üst Bilgi Char"/>
    <w:basedOn w:val="VarsaylanParagrafYazTipi"/>
    <w:link w:val="stBilgi"/>
    <w:uiPriority w:val="8"/>
    <w:rsid w:val="0093335D"/>
  </w:style>
  <w:style w:type="paragraph" w:styleId="AltBilgi">
    <w:name w:val="footer"/>
    <w:basedOn w:val="Normal"/>
    <w:link w:val="AltBilgiChar"/>
    <w:uiPriority w:val="99"/>
    <w:unhideWhenUsed/>
    <w:rsid w:val="005037F0"/>
  </w:style>
  <w:style w:type="character" w:customStyle="1" w:styleId="AltBilgiChar">
    <w:name w:val="Alt Bilgi Char"/>
    <w:basedOn w:val="VarsaylanParagrafYazTipi"/>
    <w:link w:val="AltBilgi"/>
    <w:uiPriority w:val="99"/>
    <w:rsid w:val="005037F0"/>
    <w:rPr>
      <w:sz w:val="24"/>
      <w:szCs w:val="24"/>
    </w:rPr>
  </w:style>
  <w:style w:type="paragraph" w:customStyle="1" w:styleId="Ad">
    <w:name w:val="Ad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Balk2Char">
    <w:name w:val="Başlık 2 Char"/>
    <w:basedOn w:val="VarsaylanParagrafYazTipi"/>
    <w:link w:val="Balk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oKlavuzu">
    <w:name w:val="Table Grid"/>
    <w:basedOn w:val="NormalTablo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YerTutucuMetni">
    <w:name w:val="Placeholder Text"/>
    <w:basedOn w:val="VarsaylanParagrafYazTipi"/>
    <w:uiPriority w:val="99"/>
    <w:unhideWhenUsed/>
    <w:rsid w:val="00D86945"/>
    <w:rPr>
      <w:color w:val="808080"/>
    </w:rPr>
  </w:style>
  <w:style w:type="paragraph" w:customStyle="1" w:styleId="erik">
    <w:name w:val="İçerik"/>
    <w:basedOn w:val="Normal"/>
    <w:link w:val="erikKrkt"/>
    <w:qFormat/>
    <w:rsid w:val="00DF027C"/>
    <w:rPr>
      <w:b w:val="0"/>
    </w:rPr>
  </w:style>
  <w:style w:type="paragraph" w:customStyle="1" w:styleId="VurguMetni">
    <w:name w:val="Vurgu Metni"/>
    <w:basedOn w:val="Normal"/>
    <w:link w:val="VurguMetniKrkt"/>
    <w:qFormat/>
    <w:rsid w:val="00DF027C"/>
  </w:style>
  <w:style w:type="character" w:customStyle="1" w:styleId="erikKrkt">
    <w:name w:val="İçerik Krkt"/>
    <w:basedOn w:val="VarsaylanParagrafYazTipi"/>
    <w:link w:val="erik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VurguMetniKrkt">
    <w:name w:val="Vurgu Metni Krkt"/>
    <w:basedOn w:val="VarsaylanParagrafYazTipi"/>
    <w:link w:val="VurguMetni"/>
    <w:rsid w:val="00DF027C"/>
    <w:rPr>
      <w:rFonts w:eastAsiaTheme="minorEastAsia"/>
      <w:b/>
      <w:color w:val="082A75" w:themeColor="text2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game\AppData\Roaming\Microsoft\Templates\Rapor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9A3953CE96948A48358CC02AA8DF309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BB16A784-9364-4FA6-A759-DCAAD46C0E84}"/>
      </w:docPartPr>
      <w:docPartBody>
        <w:p w:rsidR="00000000" w:rsidRDefault="008C13DC">
          <w:pPr>
            <w:pStyle w:val="09A3953CE96948A48358CC02AA8DF309"/>
          </w:pPr>
          <w:r>
            <w:rPr>
              <w:lang w:bidi="tr-TR"/>
            </w:rPr>
            <w:t>ŞİRKET ADI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3DC"/>
    <w:rsid w:val="008C1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ltyaz">
    <w:name w:val="Subtitle"/>
    <w:basedOn w:val="Normal"/>
    <w:link w:val="Altyaz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AltyazChar">
    <w:name w:val="Altyazı Char"/>
    <w:basedOn w:val="VarsaylanParagrafYazTipi"/>
    <w:link w:val="Altyaz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6E25D52D0C494088BB94B13FE25BAD8B">
    <w:name w:val="6E25D52D0C494088BB94B13FE25BAD8B"/>
  </w:style>
  <w:style w:type="paragraph" w:customStyle="1" w:styleId="09A3953CE96948A48358CC02AA8DF309">
    <w:name w:val="09A3953CE96948A48358CC02AA8DF309"/>
  </w:style>
  <w:style w:type="paragraph" w:customStyle="1" w:styleId="1A6028784B7E499FA6EF976A12CBC9B9">
    <w:name w:val="1A6028784B7E499FA6EF976A12CBC9B9"/>
  </w:style>
  <w:style w:type="paragraph" w:customStyle="1" w:styleId="E3A3880D5D9C48AE9D0CFCB9A1FA3B23">
    <w:name w:val="E3A3880D5D9C48AE9D0CFCB9A1FA3B23"/>
  </w:style>
  <w:style w:type="paragraph" w:customStyle="1" w:styleId="EC332717538E49E9AD3F14871B156548">
    <w:name w:val="EC332717538E49E9AD3F14871B156548"/>
  </w:style>
  <w:style w:type="paragraph" w:customStyle="1" w:styleId="A8FB4D4C3372432E8CCF80FC6E4C2870">
    <w:name w:val="A8FB4D4C3372432E8CCF80FC6E4C2870"/>
  </w:style>
  <w:style w:type="paragraph" w:customStyle="1" w:styleId="ADF36E5A721049EE8A1D21900AD1C134">
    <w:name w:val="ADF36E5A721049EE8A1D21900AD1C134"/>
  </w:style>
  <w:style w:type="paragraph" w:customStyle="1" w:styleId="1B999D535DA24C1BBC38D8F636C65DF1">
    <w:name w:val="1B999D535DA24C1BBC38D8F636C65DF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Rapor </Template>
  <TotalTime>25</TotalTime>
  <Pages>8</Pages>
  <Words>253</Words>
  <Characters>1446</Characters>
  <Application>Microsoft Office Word</Application>
  <DocSecurity>0</DocSecurity>
  <Lines>12</Lines>
  <Paragraphs>3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ersın koseoglu</dc:creator>
  <cp:keywords/>
  <cp:lastModifiedBy>ersın koseoglu</cp:lastModifiedBy>
  <cp:revision>1</cp:revision>
  <cp:lastPrinted>2006-08-01T17:47:00Z</cp:lastPrinted>
  <dcterms:created xsi:type="dcterms:W3CDTF">2020-05-10T07:11:00Z</dcterms:created>
  <dcterms:modified xsi:type="dcterms:W3CDTF">2020-05-10T07:39:00Z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